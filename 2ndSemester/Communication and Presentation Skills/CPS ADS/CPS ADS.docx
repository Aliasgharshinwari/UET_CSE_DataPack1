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0E3DB" w14:textId="77777777" w:rsidR="00E31D5D" w:rsidRDefault="00E31D5D" w:rsidP="0050487B">
      <w:pPr>
        <w:jc w:val="center"/>
      </w:pPr>
    </w:p>
    <w:p w14:paraId="4D027789" w14:textId="251E6AC3" w:rsidR="0043752A" w:rsidRDefault="0030169D" w:rsidP="00C37912">
      <w:pPr>
        <w:spacing w:after="1018" w:line="265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497EA2">
        <w:rPr>
          <w:rFonts w:ascii="Times New Roman" w:eastAsia="Times New Roman" w:hAnsi="Times New Roman" w:cs="Times New Roman"/>
          <w:b/>
          <w:sz w:val="36"/>
          <w:szCs w:val="36"/>
        </w:rPr>
        <w:t>COMMUNICATION AND PRESENTATION SKIL</w:t>
      </w:r>
      <w:r w:rsidR="00C37912">
        <w:rPr>
          <w:rFonts w:ascii="Times New Roman" w:eastAsia="Times New Roman" w:hAnsi="Times New Roman" w:cs="Times New Roman"/>
          <w:b/>
          <w:sz w:val="36"/>
          <w:szCs w:val="36"/>
        </w:rPr>
        <w:t>LS</w:t>
      </w:r>
    </w:p>
    <w:p w14:paraId="1AF290A3" w14:textId="16B9B350" w:rsidR="00C37912" w:rsidRDefault="00C37912" w:rsidP="00C37912">
      <w:pPr>
        <w:spacing w:after="1018" w:line="265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ASSIGNMENT # 1</w:t>
      </w:r>
    </w:p>
    <w:p w14:paraId="3F63FB7B" w14:textId="161C0BEE" w:rsidR="00DF4C19" w:rsidRPr="0043752A" w:rsidRDefault="0030169D" w:rsidP="0043752A">
      <w:pPr>
        <w:spacing w:after="1018" w:line="265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inline distT="0" distB="0" distL="0" distR="0" wp14:anchorId="68CCBBDB" wp14:editId="114FA99C">
            <wp:extent cx="1223010" cy="1196975"/>
            <wp:effectExtent l="0" t="0" r="0" b="0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C7A96" w14:textId="1DBEE500" w:rsidR="0030169D" w:rsidRDefault="0030169D" w:rsidP="0030169D">
      <w:pPr>
        <w:spacing w:after="153" w:line="264" w:lineRule="auto"/>
        <w:ind w:left="195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Submitted by: </w:t>
      </w:r>
      <w:r>
        <w:rPr>
          <w:rFonts w:ascii="Times New Roman" w:eastAsia="Times New Roman" w:hAnsi="Times New Roman" w:cs="Times New Roman"/>
          <w:b/>
          <w:sz w:val="24"/>
        </w:rPr>
        <w:t>Ali Asghar</w:t>
      </w:r>
    </w:p>
    <w:p w14:paraId="02577F39" w14:textId="77777777" w:rsidR="0030169D" w:rsidRDefault="0030169D" w:rsidP="0030169D">
      <w:pPr>
        <w:spacing w:after="153" w:line="264" w:lineRule="auto"/>
        <w:ind w:left="195" w:right="60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Registration No. :21PWCSE2059 </w:t>
      </w:r>
    </w:p>
    <w:p w14:paraId="71B8600F" w14:textId="77777777" w:rsidR="0030169D" w:rsidRDefault="0030169D" w:rsidP="0030169D">
      <w:pPr>
        <w:spacing w:after="610" w:line="264" w:lineRule="auto"/>
        <w:ind w:left="195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Class Section: </w:t>
      </w:r>
      <w:r>
        <w:rPr>
          <w:rFonts w:ascii="Times New Roman" w:eastAsia="Times New Roman" w:hAnsi="Times New Roman" w:cs="Times New Roman"/>
          <w:b/>
          <w:sz w:val="24"/>
        </w:rPr>
        <w:t>C</w:t>
      </w:r>
    </w:p>
    <w:p w14:paraId="494A12AF" w14:textId="77777777" w:rsidR="0030169D" w:rsidRDefault="0030169D" w:rsidP="0030169D">
      <w:pPr>
        <w:spacing w:after="1069" w:line="264" w:lineRule="auto"/>
        <w:ind w:left="35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“On my honor, as student of University of Engineering and Technology, I have neither given nor received unauthorized assistance on this academic work.”</w:t>
      </w:r>
    </w:p>
    <w:p w14:paraId="6E89F20E" w14:textId="77777777" w:rsidR="0030169D" w:rsidRDefault="0030169D" w:rsidP="0030169D">
      <w:pPr>
        <w:spacing w:after="153" w:line="264" w:lineRule="auto"/>
        <w:ind w:left="195" w:right="60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Submitted to: </w:t>
      </w:r>
    </w:p>
    <w:p w14:paraId="3D17F9B3" w14:textId="5CF9E281" w:rsidR="0030169D" w:rsidRDefault="0030169D" w:rsidP="0030169D">
      <w:pPr>
        <w:spacing w:after="152" w:line="265" w:lineRule="auto"/>
        <w:ind w:left="195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Engr. </w:t>
      </w:r>
      <w:r w:rsidR="00DF4C19">
        <w:rPr>
          <w:rFonts w:ascii="Times New Roman" w:eastAsia="Times New Roman" w:hAnsi="Times New Roman" w:cs="Times New Roman"/>
          <w:b/>
          <w:sz w:val="24"/>
        </w:rPr>
        <w:t>Yasir Saleem Afridi</w:t>
      </w:r>
    </w:p>
    <w:p w14:paraId="5BD3102F" w14:textId="6390DAB1" w:rsidR="0030169D" w:rsidRDefault="0043752A" w:rsidP="0030169D">
      <w:pPr>
        <w:spacing w:after="586" w:line="264" w:lineRule="auto"/>
        <w:ind w:left="195" w:hanging="10"/>
        <w:jc w:val="center"/>
      </w:pPr>
      <w:r>
        <w:rPr>
          <w:rFonts w:ascii="Times New Roman" w:eastAsia="Times New Roman" w:hAnsi="Times New Roman" w:cs="Times New Roman"/>
          <w:sz w:val="24"/>
        </w:rPr>
        <w:t>April</w:t>
      </w:r>
      <w:r w:rsidR="0030169D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6</w:t>
      </w:r>
      <w:r w:rsidR="0030169D">
        <w:rPr>
          <w:rFonts w:ascii="Times New Roman" w:eastAsia="Times New Roman" w:hAnsi="Times New Roman" w:cs="Times New Roman"/>
          <w:sz w:val="24"/>
        </w:rPr>
        <w:t>, 2022</w:t>
      </w:r>
    </w:p>
    <w:p w14:paraId="4B20B1D7" w14:textId="77777777" w:rsidR="0030169D" w:rsidRDefault="0030169D" w:rsidP="0030169D">
      <w:pPr>
        <w:spacing w:after="153" w:line="264" w:lineRule="auto"/>
        <w:ind w:left="195" w:hanging="10"/>
        <w:jc w:val="center"/>
      </w:pPr>
      <w:r>
        <w:rPr>
          <w:rFonts w:ascii="Times New Roman" w:eastAsia="Times New Roman" w:hAnsi="Times New Roman" w:cs="Times New Roman"/>
          <w:sz w:val="24"/>
        </w:rPr>
        <w:t>Department of Computer Systems Engineering</w:t>
      </w:r>
    </w:p>
    <w:p w14:paraId="40536BFB" w14:textId="4CD14761" w:rsidR="0030169D" w:rsidRDefault="0030169D" w:rsidP="0030169D">
      <w:pPr>
        <w:spacing w:after="153" w:line="264" w:lineRule="auto"/>
        <w:ind w:left="195" w:hanging="1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University of Engineering and Technology, Peshawar</w:t>
      </w:r>
    </w:p>
    <w:p w14:paraId="13AC3546" w14:textId="63A3D574" w:rsidR="00C37912" w:rsidRDefault="00C37912" w:rsidP="0030169D">
      <w:pPr>
        <w:spacing w:after="153" w:line="264" w:lineRule="auto"/>
        <w:ind w:left="195" w:hanging="10"/>
        <w:jc w:val="center"/>
        <w:rPr>
          <w:rFonts w:ascii="Times New Roman" w:eastAsia="Times New Roman" w:hAnsi="Times New Roman" w:cs="Times New Roman"/>
          <w:sz w:val="24"/>
        </w:rPr>
      </w:pPr>
    </w:p>
    <w:p w14:paraId="1F40BC74" w14:textId="118A648B" w:rsidR="00C37912" w:rsidRDefault="00C37912" w:rsidP="0030169D">
      <w:pPr>
        <w:spacing w:after="153" w:line="264" w:lineRule="auto"/>
        <w:ind w:left="195" w:hanging="10"/>
        <w:jc w:val="center"/>
        <w:rPr>
          <w:rFonts w:ascii="Times New Roman" w:eastAsia="Times New Roman" w:hAnsi="Times New Roman" w:cs="Times New Roman"/>
          <w:sz w:val="24"/>
        </w:rPr>
      </w:pPr>
    </w:p>
    <w:p w14:paraId="053FD708" w14:textId="7D28F9A9" w:rsidR="00C37912" w:rsidRDefault="00C37912" w:rsidP="0030169D">
      <w:pPr>
        <w:spacing w:after="153" w:line="264" w:lineRule="auto"/>
        <w:ind w:left="195" w:hanging="10"/>
        <w:jc w:val="center"/>
        <w:rPr>
          <w:rFonts w:ascii="Times New Roman" w:eastAsia="Times New Roman" w:hAnsi="Times New Roman" w:cs="Times New Roman"/>
          <w:sz w:val="24"/>
        </w:rPr>
      </w:pPr>
    </w:p>
    <w:p w14:paraId="27FECB99" w14:textId="74D56227" w:rsidR="00C37912" w:rsidRDefault="00C37912" w:rsidP="0030169D">
      <w:pPr>
        <w:spacing w:after="153" w:line="264" w:lineRule="auto"/>
        <w:ind w:left="195" w:hanging="10"/>
        <w:jc w:val="center"/>
        <w:rPr>
          <w:rFonts w:ascii="Times New Roman" w:eastAsia="Times New Roman" w:hAnsi="Times New Roman" w:cs="Times New Roman"/>
          <w:sz w:val="24"/>
        </w:rPr>
      </w:pPr>
    </w:p>
    <w:p w14:paraId="39236D80" w14:textId="1F2CA0BE" w:rsidR="00C37912" w:rsidRDefault="00C37912" w:rsidP="0030169D">
      <w:pPr>
        <w:spacing w:after="153" w:line="264" w:lineRule="auto"/>
        <w:ind w:left="195" w:hanging="10"/>
        <w:jc w:val="center"/>
        <w:rPr>
          <w:rFonts w:ascii="Times New Roman" w:eastAsia="Times New Roman" w:hAnsi="Times New Roman" w:cs="Times New Roman"/>
          <w:sz w:val="24"/>
        </w:rPr>
      </w:pPr>
    </w:p>
    <w:p w14:paraId="0E1F5951" w14:textId="7F0476C1" w:rsidR="00C37912" w:rsidRDefault="00C37912" w:rsidP="0030169D">
      <w:pPr>
        <w:spacing w:after="153" w:line="264" w:lineRule="auto"/>
        <w:ind w:left="195" w:hanging="10"/>
        <w:jc w:val="center"/>
      </w:pPr>
      <w:r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7D191F4B" wp14:editId="18C1029E">
            <wp:extent cx="5225069" cy="452470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771" cy="4535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CB602" w14:textId="3034D795" w:rsidR="00C37912" w:rsidRDefault="00C37912" w:rsidP="0030169D">
      <w:pPr>
        <w:spacing w:after="153" w:line="264" w:lineRule="auto"/>
        <w:ind w:left="195" w:hanging="10"/>
        <w:jc w:val="center"/>
      </w:pPr>
      <w:r>
        <w:t xml:space="preserve">               </w:t>
      </w:r>
      <w:r>
        <w:rPr>
          <w:noProof/>
        </w:rPr>
        <w:drawing>
          <wp:inline distT="0" distB="0" distL="0" distR="0" wp14:anchorId="4D2670FB" wp14:editId="6CF1A047">
            <wp:extent cx="4892147" cy="3846786"/>
            <wp:effectExtent l="0" t="0" r="381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260" cy="3863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63CAF" w14:textId="5B626515" w:rsidR="00E31D5D" w:rsidRDefault="00E31D5D"/>
    <w:p w14:paraId="39C2A00D" w14:textId="3FB2F95D" w:rsidR="00497EA2" w:rsidRDefault="00497EA2" w:rsidP="00497EA2">
      <w:pPr>
        <w:jc w:val="center"/>
      </w:pPr>
    </w:p>
    <w:p w14:paraId="551EDC22" w14:textId="606CE670" w:rsidR="00E31D5D" w:rsidRDefault="00E31D5D" w:rsidP="0050487B">
      <w:pPr>
        <w:jc w:val="center"/>
      </w:pPr>
    </w:p>
    <w:p w14:paraId="3EA9AF6C" w14:textId="37E925B6" w:rsidR="00F652EA" w:rsidRPr="00F652EA" w:rsidRDefault="00C37912" w:rsidP="00C37912">
      <w:pPr>
        <w:jc w:val="center"/>
      </w:pPr>
      <w:r>
        <w:rPr>
          <w:noProof/>
        </w:rPr>
        <w:drawing>
          <wp:inline distT="0" distB="0" distL="0" distR="0" wp14:anchorId="30968CF7" wp14:editId="497F68ED">
            <wp:extent cx="4635500" cy="33172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331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310C2C" wp14:editId="19B2C1AE">
            <wp:extent cx="5677535" cy="41255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412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52EA" w:rsidRPr="00F652EA" w:rsidSect="00BB49C3">
      <w:type w:val="continuous"/>
      <w:pgSz w:w="12240" w:h="15840" w:code="1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FDCA3" w14:textId="77777777" w:rsidR="00F97D33" w:rsidRDefault="00F97D33" w:rsidP="00C47094">
      <w:r>
        <w:separator/>
      </w:r>
    </w:p>
  </w:endnote>
  <w:endnote w:type="continuationSeparator" w:id="0">
    <w:p w14:paraId="1D834C67" w14:textId="77777777" w:rsidR="00F97D33" w:rsidRDefault="00F97D33" w:rsidP="00C470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4781B" w14:textId="77777777" w:rsidR="00F97D33" w:rsidRDefault="00F97D33" w:rsidP="00C47094">
      <w:r>
        <w:separator/>
      </w:r>
    </w:p>
  </w:footnote>
  <w:footnote w:type="continuationSeparator" w:id="0">
    <w:p w14:paraId="5759489C" w14:textId="77777777" w:rsidR="00F97D33" w:rsidRDefault="00F97D33" w:rsidP="00C470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ADB"/>
    <w:rsid w:val="001465BB"/>
    <w:rsid w:val="00283E73"/>
    <w:rsid w:val="002F46EE"/>
    <w:rsid w:val="0030169D"/>
    <w:rsid w:val="003019EC"/>
    <w:rsid w:val="00344291"/>
    <w:rsid w:val="0043752A"/>
    <w:rsid w:val="00497EA2"/>
    <w:rsid w:val="004A530E"/>
    <w:rsid w:val="0050487B"/>
    <w:rsid w:val="005C64F7"/>
    <w:rsid w:val="00604E14"/>
    <w:rsid w:val="0061209D"/>
    <w:rsid w:val="007750F8"/>
    <w:rsid w:val="007C47F9"/>
    <w:rsid w:val="007D0501"/>
    <w:rsid w:val="00864B50"/>
    <w:rsid w:val="008761D2"/>
    <w:rsid w:val="00895F0D"/>
    <w:rsid w:val="009B6012"/>
    <w:rsid w:val="009B7918"/>
    <w:rsid w:val="00A03C64"/>
    <w:rsid w:val="00A065D5"/>
    <w:rsid w:val="00A26FAA"/>
    <w:rsid w:val="00A92E10"/>
    <w:rsid w:val="00AA1D10"/>
    <w:rsid w:val="00B029AA"/>
    <w:rsid w:val="00BB49C3"/>
    <w:rsid w:val="00C37912"/>
    <w:rsid w:val="00C41CA6"/>
    <w:rsid w:val="00C47094"/>
    <w:rsid w:val="00C62D1A"/>
    <w:rsid w:val="00C64645"/>
    <w:rsid w:val="00C65E55"/>
    <w:rsid w:val="00C76A2E"/>
    <w:rsid w:val="00C97243"/>
    <w:rsid w:val="00CC66D1"/>
    <w:rsid w:val="00D21ADB"/>
    <w:rsid w:val="00D91857"/>
    <w:rsid w:val="00DF4C19"/>
    <w:rsid w:val="00E21FB2"/>
    <w:rsid w:val="00E31D5D"/>
    <w:rsid w:val="00E64ABF"/>
    <w:rsid w:val="00E80C83"/>
    <w:rsid w:val="00F652EA"/>
    <w:rsid w:val="00F9544C"/>
    <w:rsid w:val="00F97D33"/>
    <w:rsid w:val="00FB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9E56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F652EA"/>
  </w:style>
  <w:style w:type="paragraph" w:styleId="Heading1">
    <w:name w:val="heading 1"/>
    <w:basedOn w:val="Normal"/>
    <w:next w:val="Normal"/>
    <w:link w:val="Heading1Char"/>
    <w:uiPriority w:val="9"/>
    <w:qFormat/>
    <w:rsid w:val="00F652EA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E38B04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52EA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52EA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52E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52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52E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52E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52E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52E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rsid w:val="00A03C64"/>
    <w:rPr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semiHidden/>
  </w:style>
  <w:style w:type="paragraph" w:styleId="NormalWeb">
    <w:name w:val="Normal (Web)"/>
    <w:basedOn w:val="Normal"/>
    <w:uiPriority w:val="99"/>
    <w:semiHidden/>
    <w:unhideWhenUsed/>
    <w:rsid w:val="00A03C64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03C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652EA"/>
    <w:pPr>
      <w:pBdr>
        <w:top w:val="single" w:sz="6" w:space="8" w:color="ED1E79" w:themeColor="accent3"/>
        <w:bottom w:val="single" w:sz="6" w:space="8" w:color="ED1E7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E5E5E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652EA"/>
    <w:rPr>
      <w:rFonts w:asciiTheme="majorHAnsi" w:eastAsiaTheme="majorEastAsia" w:hAnsiTheme="majorHAnsi" w:cstheme="majorBidi"/>
      <w:caps/>
      <w:color w:val="5E5E5E" w:themeColor="text2"/>
      <w:spacing w:val="30"/>
      <w:sz w:val="72"/>
      <w:szCs w:val="72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BB49C3"/>
    <w:rPr>
      <w:color w:val="000000" w:themeColor="tex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652EA"/>
    <w:rPr>
      <w:rFonts w:asciiTheme="majorHAnsi" w:eastAsiaTheme="majorEastAsia" w:hAnsiTheme="majorHAnsi" w:cstheme="majorBidi"/>
      <w:color w:val="E38B04" w:themeColor="accent1" w:themeShade="BF"/>
      <w:sz w:val="40"/>
      <w:szCs w:val="40"/>
    </w:rPr>
  </w:style>
  <w:style w:type="paragraph" w:styleId="Header">
    <w:name w:val="header"/>
    <w:basedOn w:val="Normal"/>
    <w:link w:val="HeaderChar"/>
    <w:uiPriority w:val="99"/>
    <w:semiHidden/>
    <w:rsid w:val="00C470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B49C3"/>
  </w:style>
  <w:style w:type="paragraph" w:styleId="Footer">
    <w:name w:val="footer"/>
    <w:basedOn w:val="Normal"/>
    <w:link w:val="FooterChar"/>
    <w:uiPriority w:val="99"/>
    <w:semiHidden/>
    <w:rsid w:val="00C470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B49C3"/>
  </w:style>
  <w:style w:type="character" w:styleId="PlaceholderText">
    <w:name w:val="Placeholder Text"/>
    <w:basedOn w:val="DefaultParagraphFont"/>
    <w:uiPriority w:val="99"/>
    <w:semiHidden/>
    <w:rsid w:val="00A065D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52EA"/>
    <w:pPr>
      <w:numPr>
        <w:ilvl w:val="1"/>
      </w:numPr>
      <w:jc w:val="center"/>
    </w:pPr>
    <w:rPr>
      <w:color w:val="5E5E5E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52EA"/>
    <w:rPr>
      <w:color w:val="5E5E5E" w:themeColor="tex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652E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652E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652E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F652EA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52E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52E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52E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52EA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52E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F652EA"/>
    <w:rPr>
      <w:b/>
      <w:bCs/>
    </w:rPr>
  </w:style>
  <w:style w:type="character" w:styleId="Emphasis">
    <w:name w:val="Emphasis"/>
    <w:basedOn w:val="DefaultParagraphFont"/>
    <w:uiPriority w:val="20"/>
    <w:qFormat/>
    <w:rsid w:val="00F652EA"/>
    <w:rPr>
      <w:i/>
      <w:iCs/>
      <w:color w:val="000000" w:themeColor="text1"/>
    </w:rPr>
  </w:style>
  <w:style w:type="paragraph" w:styleId="NoSpacing">
    <w:name w:val="No Spacing"/>
    <w:uiPriority w:val="1"/>
    <w:qFormat/>
    <w:rsid w:val="00F652E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652EA"/>
    <w:pPr>
      <w:spacing w:before="160"/>
      <w:ind w:left="720" w:right="720"/>
      <w:jc w:val="center"/>
    </w:pPr>
    <w:rPr>
      <w:i/>
      <w:iCs/>
      <w:color w:val="B80E59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652EA"/>
    <w:rPr>
      <w:i/>
      <w:iCs/>
      <w:color w:val="B80E59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52EA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E38B04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52EA"/>
    <w:rPr>
      <w:rFonts w:asciiTheme="majorHAnsi" w:eastAsiaTheme="majorEastAsia" w:hAnsiTheme="majorHAnsi" w:cstheme="majorBidi"/>
      <w:caps/>
      <w:color w:val="E38B04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652E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652E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F652E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652E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652E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52E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Student%20of%20the%20week%20poster.dotx" TargetMode="External"/></Relationships>
</file>

<file path=word/theme/theme1.xml><?xml version="1.0" encoding="utf-8"?>
<a:theme xmlns:a="http://schemas.openxmlformats.org/drawingml/2006/main" name="Posters">
  <a:themeElements>
    <a:clrScheme name="Posters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FBB03B"/>
      </a:accent1>
      <a:accent2>
        <a:srgbClr val="22B573"/>
      </a:accent2>
      <a:accent3>
        <a:srgbClr val="ED1E79"/>
      </a:accent3>
      <a:accent4>
        <a:srgbClr val="00ACBC"/>
      </a:accent4>
      <a:accent5>
        <a:srgbClr val="0071BC"/>
      </a:accent5>
      <a:accent6>
        <a:srgbClr val="EF5FA7"/>
      </a:accent6>
      <a:hlink>
        <a:srgbClr val="0000FF"/>
      </a:hlink>
      <a:folHlink>
        <a:srgbClr val="FF00FF"/>
      </a:folHlink>
    </a:clrScheme>
    <a:fontScheme name="Custom 7">
      <a:majorFont>
        <a:latin typeface="Arial Black"/>
        <a:ea typeface=""/>
        <a:cs typeface=""/>
      </a:majorFont>
      <a:minorFont>
        <a:latin typeface="Arial Black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osters" id="{80A1B156-52F8-0E4A-9704-D8C98A4A7EC7}" vid="{D5A9ECC0-F7B8-7F4F-B37F-419368EE074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E231FBF-5A1B-4AAA-BBF7-7438BD82E13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E974470D-A39A-493E-83CD-0C069ED09A8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7BF2109-4A15-408D-AD5A-B643BE5C1A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8443F8C-3556-4EA3-9956-E8754D847E0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of the week poster</Template>
  <TotalTime>0</TotalTime>
  <Pages>3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2022-04-02T04:32:00Z</dcterms:created>
  <dcterms:modified xsi:type="dcterms:W3CDTF">2022-04-05T15:19:00Z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